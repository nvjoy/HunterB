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B751" w14:textId="1400897B" w:rsidR="009C266E" w:rsidRPr="00B536A8" w:rsidRDefault="009C266E" w:rsidP="00AD577F">
      <w:pPr>
        <w:pBdr>
          <w:bottom w:val="single" w:sz="6" w:space="1" w:color="auto"/>
        </w:pBdr>
        <w:ind w:left="720" w:hanging="360"/>
        <w:rPr>
          <w:b/>
          <w:bCs/>
          <w:sz w:val="32"/>
          <w:szCs w:val="32"/>
        </w:rPr>
      </w:pPr>
      <w:r w:rsidRPr="00B536A8">
        <w:rPr>
          <w:b/>
          <w:bCs/>
          <w:sz w:val="32"/>
          <w:szCs w:val="32"/>
        </w:rPr>
        <w:t xml:space="preserve">DB2 Fixpack Upgrade </w:t>
      </w:r>
      <w:r w:rsidR="00B536A8">
        <w:rPr>
          <w:b/>
          <w:bCs/>
          <w:sz w:val="32"/>
          <w:szCs w:val="32"/>
        </w:rPr>
        <w:t xml:space="preserve">– </w:t>
      </w:r>
    </w:p>
    <w:p w14:paraId="355A244E" w14:textId="77777777" w:rsidR="00B536A8" w:rsidRDefault="00B536A8" w:rsidP="00AD577F">
      <w:pPr>
        <w:ind w:left="720" w:hanging="360"/>
      </w:pPr>
    </w:p>
    <w:p w14:paraId="33C2C924" w14:textId="0899B5CA" w:rsidR="00AD577F" w:rsidRPr="0056769E" w:rsidRDefault="00AD577F" w:rsidP="00AD577F">
      <w:pPr>
        <w:pStyle w:val="ListParagraph"/>
        <w:numPr>
          <w:ilvl w:val="0"/>
          <w:numId w:val="34"/>
        </w:numPr>
        <w:rPr>
          <w:b/>
          <w:bCs/>
          <w:noProof/>
        </w:rPr>
      </w:pPr>
      <w:r w:rsidRPr="0056769E">
        <w:rPr>
          <w:b/>
          <w:bCs/>
          <w:noProof/>
        </w:rPr>
        <w:t xml:space="preserve">Login to </w:t>
      </w:r>
      <w:hyperlink r:id="rId11" w:anchor="/templates?template_search=page_size:20;order_by:name;type:workflow_job_template,job_template" w:history="1">
        <w:r w:rsidRPr="0056769E">
          <w:rPr>
            <w:rStyle w:val="Hyperlink"/>
            <w:b/>
            <w:bCs/>
            <w:noProof/>
          </w:rPr>
          <w:t>Ansible Tower</w:t>
        </w:r>
      </w:hyperlink>
      <w:r w:rsidR="009C266E" w:rsidRPr="0056769E">
        <w:rPr>
          <w:b/>
          <w:bCs/>
          <w:noProof/>
        </w:rPr>
        <w:t>.</w:t>
      </w:r>
    </w:p>
    <w:p w14:paraId="70B083AE" w14:textId="77777777" w:rsidR="00131948" w:rsidRDefault="00131948" w:rsidP="00131948">
      <w:pPr>
        <w:pStyle w:val="ListParagraph"/>
        <w:rPr>
          <w:b/>
          <w:bCs/>
          <w:noProof/>
        </w:rPr>
      </w:pPr>
    </w:p>
    <w:p w14:paraId="63BBE48F" w14:textId="0430EE3E" w:rsidR="00131948" w:rsidRDefault="00131948" w:rsidP="00131948">
      <w:pPr>
        <w:pStyle w:val="ListParagraph"/>
        <w:rPr>
          <w:b/>
          <w:bCs/>
          <w:noProof/>
        </w:rPr>
      </w:pPr>
      <w:r w:rsidRPr="00131948">
        <w:rPr>
          <w:b/>
          <w:bCs/>
          <w:noProof/>
        </w:rPr>
        <w:drawing>
          <wp:inline distT="0" distB="0" distL="0" distR="0" wp14:anchorId="0716D3E5" wp14:editId="11CBAB4C">
            <wp:extent cx="3848637" cy="341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66CF" w14:textId="77777777" w:rsidR="00814079" w:rsidRDefault="00814079" w:rsidP="00131948">
      <w:pPr>
        <w:pStyle w:val="ListParagraph"/>
        <w:rPr>
          <w:b/>
          <w:bCs/>
          <w:noProof/>
        </w:rPr>
      </w:pPr>
    </w:p>
    <w:p w14:paraId="076AADAA" w14:textId="77777777" w:rsidR="00131948" w:rsidRDefault="00131948" w:rsidP="00131948">
      <w:pPr>
        <w:pStyle w:val="ListParagraph"/>
        <w:rPr>
          <w:b/>
          <w:bCs/>
          <w:noProof/>
        </w:rPr>
      </w:pPr>
    </w:p>
    <w:p w14:paraId="5EE76510" w14:textId="0A999E7A" w:rsidR="00131948" w:rsidRPr="0056769E" w:rsidRDefault="006E5F03" w:rsidP="00131948">
      <w:pPr>
        <w:pStyle w:val="ListParagraph"/>
        <w:numPr>
          <w:ilvl w:val="0"/>
          <w:numId w:val="34"/>
        </w:numPr>
        <w:rPr>
          <w:b/>
          <w:bCs/>
          <w:noProof/>
        </w:rPr>
      </w:pPr>
      <w:r w:rsidRPr="0056769E">
        <w:rPr>
          <w:b/>
          <w:bCs/>
          <w:noProof/>
        </w:rPr>
        <w:t>Select Templates</w:t>
      </w:r>
      <w:r w:rsidR="00814079" w:rsidRPr="0056769E">
        <w:rPr>
          <w:b/>
          <w:bCs/>
          <w:noProof/>
        </w:rPr>
        <w:t>, Search for fixpack and Run Launch button.</w:t>
      </w:r>
    </w:p>
    <w:p w14:paraId="42615535" w14:textId="77777777" w:rsidR="00814079" w:rsidRDefault="00814079" w:rsidP="00814079">
      <w:pPr>
        <w:pStyle w:val="ListParagraph"/>
        <w:rPr>
          <w:b/>
          <w:bCs/>
          <w:noProof/>
        </w:rPr>
      </w:pPr>
    </w:p>
    <w:p w14:paraId="164EF407" w14:textId="1223FC89" w:rsidR="00814079" w:rsidRDefault="00814079" w:rsidP="00814079">
      <w:pPr>
        <w:pStyle w:val="ListParagraph"/>
        <w:rPr>
          <w:b/>
          <w:bCs/>
          <w:noProof/>
        </w:rPr>
      </w:pPr>
      <w:r w:rsidRPr="00814079">
        <w:rPr>
          <w:b/>
          <w:bCs/>
          <w:noProof/>
        </w:rPr>
        <w:drawing>
          <wp:inline distT="0" distB="0" distL="0" distR="0" wp14:anchorId="4BB61F33" wp14:editId="10CF8513">
            <wp:extent cx="5943600" cy="169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B284" w14:textId="77777777" w:rsidR="006C2935" w:rsidRDefault="006C2935" w:rsidP="00814079">
      <w:pPr>
        <w:pStyle w:val="ListParagraph"/>
        <w:rPr>
          <w:b/>
          <w:bCs/>
          <w:noProof/>
        </w:rPr>
      </w:pPr>
    </w:p>
    <w:p w14:paraId="1CBA3F44" w14:textId="77777777" w:rsidR="006C2935" w:rsidRDefault="006C2935" w:rsidP="00814079">
      <w:pPr>
        <w:pStyle w:val="ListParagraph"/>
        <w:rPr>
          <w:b/>
          <w:bCs/>
          <w:noProof/>
        </w:rPr>
      </w:pPr>
    </w:p>
    <w:p w14:paraId="6A006A1A" w14:textId="77777777" w:rsidR="006C2935" w:rsidRDefault="006C2935" w:rsidP="00814079">
      <w:pPr>
        <w:pStyle w:val="ListParagraph"/>
        <w:rPr>
          <w:b/>
          <w:bCs/>
          <w:noProof/>
        </w:rPr>
      </w:pPr>
    </w:p>
    <w:p w14:paraId="6629597B" w14:textId="77777777" w:rsidR="000E2761" w:rsidRDefault="000E2761" w:rsidP="00814079">
      <w:pPr>
        <w:pStyle w:val="ListParagraph"/>
        <w:rPr>
          <w:b/>
          <w:bCs/>
          <w:noProof/>
        </w:rPr>
      </w:pPr>
    </w:p>
    <w:p w14:paraId="230098CA" w14:textId="7AC2E6F0" w:rsidR="00C47472" w:rsidRDefault="000E2761" w:rsidP="006C2935">
      <w:pPr>
        <w:pStyle w:val="ListParagraph"/>
        <w:numPr>
          <w:ilvl w:val="0"/>
          <w:numId w:val="34"/>
        </w:numPr>
        <w:rPr>
          <w:b/>
          <w:bCs/>
          <w:noProof/>
        </w:rPr>
      </w:pPr>
      <w:r w:rsidRPr="006C2935">
        <w:rPr>
          <w:b/>
          <w:bCs/>
          <w:noProof/>
        </w:rPr>
        <w:t>Fill the Survey form carefully and submit</w:t>
      </w:r>
      <w:r w:rsidR="00C47472" w:rsidRPr="006C2935">
        <w:rPr>
          <w:b/>
          <w:bCs/>
          <w:noProof/>
        </w:rPr>
        <w:t>.</w:t>
      </w:r>
    </w:p>
    <w:p w14:paraId="0EDC7400" w14:textId="77777777" w:rsidR="006C2935" w:rsidRPr="006C2935" w:rsidRDefault="006C2935" w:rsidP="006C2935">
      <w:pPr>
        <w:pStyle w:val="ListParagraph"/>
        <w:rPr>
          <w:b/>
          <w:bCs/>
          <w:noProof/>
        </w:rPr>
      </w:pPr>
    </w:p>
    <w:p w14:paraId="6B664BC7" w14:textId="338845C6" w:rsidR="00596B38" w:rsidRDefault="00B64B8E" w:rsidP="00041C70">
      <w:pPr>
        <w:pStyle w:val="ListParagraph"/>
        <w:rPr>
          <w:b/>
          <w:bCs/>
          <w:noProof/>
        </w:rPr>
      </w:pPr>
      <w:r w:rsidRPr="00B64B8E">
        <w:rPr>
          <w:b/>
          <w:bCs/>
          <w:noProof/>
        </w:rPr>
        <w:drawing>
          <wp:inline distT="0" distB="0" distL="0" distR="0" wp14:anchorId="049B797F" wp14:editId="5B90B5A2">
            <wp:extent cx="4096322" cy="557290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BD58" w14:textId="77777777" w:rsidR="0056769E" w:rsidRDefault="0056769E" w:rsidP="00041C70">
      <w:pPr>
        <w:pStyle w:val="ListParagraph"/>
        <w:rPr>
          <w:b/>
          <w:bCs/>
          <w:noProof/>
        </w:rPr>
      </w:pPr>
    </w:p>
    <w:p w14:paraId="32211D9A" w14:textId="37B477E2" w:rsidR="00325B7E" w:rsidRDefault="009E30BF" w:rsidP="00041C70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>Survey option in detail</w:t>
      </w:r>
      <w:r w:rsidR="000C4A1E">
        <w:rPr>
          <w:b/>
          <w:bCs/>
          <w:noProof/>
        </w:rPr>
        <w:t>:</w:t>
      </w:r>
    </w:p>
    <w:p w14:paraId="43C1BED6" w14:textId="77777777" w:rsidR="006C2935" w:rsidRDefault="006C2935" w:rsidP="00041C70">
      <w:pPr>
        <w:pStyle w:val="ListParagraph"/>
        <w:rPr>
          <w:b/>
          <w:bCs/>
          <w:noProof/>
        </w:rPr>
      </w:pPr>
    </w:p>
    <w:p w14:paraId="567E56DA" w14:textId="43193ED9" w:rsidR="000C4A1E" w:rsidRPr="0029661B" w:rsidRDefault="000C4A1E" w:rsidP="000C4A1E">
      <w:pPr>
        <w:pStyle w:val="ListParagraph"/>
        <w:numPr>
          <w:ilvl w:val="0"/>
          <w:numId w:val="36"/>
        </w:numPr>
        <w:rPr>
          <w:b/>
          <w:bCs/>
          <w:noProof/>
        </w:rPr>
      </w:pPr>
      <w:r>
        <w:rPr>
          <w:b/>
          <w:bCs/>
          <w:noProof/>
        </w:rPr>
        <w:t>LIMIT_TARGET_SERVERS</w:t>
      </w:r>
      <w:r w:rsidR="0029661B">
        <w:rPr>
          <w:b/>
          <w:bCs/>
          <w:noProof/>
        </w:rPr>
        <w:t>:</w:t>
      </w:r>
      <w:r w:rsidRPr="00A52441">
        <w:rPr>
          <w:noProof/>
        </w:rPr>
        <w:t xml:space="preserve"> </w:t>
      </w:r>
      <w:r w:rsidR="00A52441" w:rsidRPr="00A52441">
        <w:rPr>
          <w:noProof/>
        </w:rPr>
        <w:t>We can give number of servers here,</w:t>
      </w:r>
      <w:r w:rsidR="00A52441">
        <w:rPr>
          <w:b/>
          <w:bCs/>
          <w:noProof/>
        </w:rPr>
        <w:t xml:space="preserve"> </w:t>
      </w:r>
      <w:r w:rsidR="00707DCF">
        <w:rPr>
          <w:noProof/>
        </w:rPr>
        <w:t>No need to mentaion any order for primary and standby</w:t>
      </w:r>
      <w:r w:rsidR="0029661B">
        <w:rPr>
          <w:noProof/>
        </w:rPr>
        <w:t>.</w:t>
      </w:r>
    </w:p>
    <w:p w14:paraId="4E8864F8" w14:textId="29CEDD30" w:rsidR="0029661B" w:rsidRPr="00964F41" w:rsidRDefault="0029661B" w:rsidP="000C4A1E">
      <w:pPr>
        <w:pStyle w:val="ListParagraph"/>
        <w:numPr>
          <w:ilvl w:val="0"/>
          <w:numId w:val="36"/>
        </w:numPr>
        <w:rPr>
          <w:b/>
          <w:bCs/>
          <w:noProof/>
        </w:rPr>
      </w:pPr>
      <w:r>
        <w:rPr>
          <w:b/>
          <w:bCs/>
          <w:noProof/>
        </w:rPr>
        <w:t xml:space="preserve">SELECT_DB2_FIXPACK: </w:t>
      </w:r>
      <w:r>
        <w:rPr>
          <w:noProof/>
        </w:rPr>
        <w:t>Select which db2 fixpack going to apply on above servers</w:t>
      </w:r>
      <w:r w:rsidR="00964F41">
        <w:rPr>
          <w:noProof/>
        </w:rPr>
        <w:t xml:space="preserve"> from drop down.</w:t>
      </w:r>
    </w:p>
    <w:p w14:paraId="5586A4B1" w14:textId="1A20A763" w:rsidR="0088063E" w:rsidRPr="006C0E75" w:rsidRDefault="005D50B6" w:rsidP="000126F4">
      <w:pPr>
        <w:pStyle w:val="ListParagraph"/>
        <w:numPr>
          <w:ilvl w:val="0"/>
          <w:numId w:val="36"/>
        </w:numPr>
        <w:rPr>
          <w:b/>
          <w:bCs/>
          <w:noProof/>
        </w:rPr>
      </w:pPr>
      <w:r>
        <w:rPr>
          <w:b/>
          <w:bCs/>
          <w:noProof/>
        </w:rPr>
        <w:t xml:space="preserve">SELECT_ACTION_ON_TARGET_SERVERS: </w:t>
      </w:r>
      <w:r>
        <w:rPr>
          <w:noProof/>
        </w:rPr>
        <w:t xml:space="preserve">Chose option </w:t>
      </w:r>
      <w:r w:rsidR="00DE23DE">
        <w:rPr>
          <w:noProof/>
        </w:rPr>
        <w:t>what action we are going to perform on target servers / instance.</w:t>
      </w:r>
      <w:r w:rsidR="000126F4">
        <w:rPr>
          <w:noProof/>
        </w:rPr>
        <w:br/>
      </w:r>
      <w:r w:rsidR="000126F4" w:rsidRPr="000126F4">
        <w:rPr>
          <w:i/>
          <w:iCs/>
          <w:noProof/>
        </w:rPr>
        <w:t>Avaliable options:</w:t>
      </w:r>
      <w:r w:rsidR="000126F4">
        <w:rPr>
          <w:i/>
          <w:iCs/>
          <w:noProof/>
        </w:rPr>
        <w:br/>
      </w:r>
      <w:r w:rsidR="000126F4" w:rsidRPr="00667B47">
        <w:rPr>
          <w:rFonts w:ascii="Courier New" w:hAnsi="Courier New" w:cs="Courier New"/>
          <w:noProof/>
        </w:rPr>
        <w:t>install_update</w:t>
      </w:r>
      <w:r w:rsidR="000126F4">
        <w:rPr>
          <w:noProof/>
        </w:rPr>
        <w:t xml:space="preserve"> – will install db2 fixpack and update db2 instances</w:t>
      </w:r>
      <w:r w:rsidR="00090C35">
        <w:rPr>
          <w:noProof/>
        </w:rPr>
        <w:br/>
      </w:r>
      <w:r w:rsidR="00090C35" w:rsidRPr="00667B47">
        <w:rPr>
          <w:rFonts w:ascii="Courier New" w:hAnsi="Courier New" w:cs="Courier New"/>
          <w:noProof/>
        </w:rPr>
        <w:t>install</w:t>
      </w:r>
      <w:r w:rsidR="00090C35">
        <w:rPr>
          <w:noProof/>
        </w:rPr>
        <w:t xml:space="preserve"> – Install only (Instance </w:t>
      </w:r>
      <w:r w:rsidR="00E27F22">
        <w:rPr>
          <w:noProof/>
        </w:rPr>
        <w:t>will not be stopped, I will just run installFixpack on new path</w:t>
      </w:r>
      <w:r w:rsidR="00667B47">
        <w:rPr>
          <w:noProof/>
        </w:rPr>
        <w:t>. During installation doamin will be stopped for tsamp upgrade.</w:t>
      </w:r>
      <w:r w:rsidR="000126F4">
        <w:rPr>
          <w:noProof/>
        </w:rPr>
        <w:br/>
      </w:r>
      <w:r w:rsidR="000126F4" w:rsidRPr="00667B47">
        <w:rPr>
          <w:rFonts w:ascii="Courier New" w:hAnsi="Courier New" w:cs="Courier New"/>
          <w:noProof/>
        </w:rPr>
        <w:t>update</w:t>
      </w:r>
      <w:r w:rsidR="000126F4">
        <w:rPr>
          <w:noProof/>
        </w:rPr>
        <w:t xml:space="preserve"> – will run</w:t>
      </w:r>
      <w:r w:rsidR="00090C35">
        <w:rPr>
          <w:noProof/>
        </w:rPr>
        <w:t xml:space="preserve"> update only (instance will be </w:t>
      </w:r>
      <w:r w:rsidR="003E7E11">
        <w:rPr>
          <w:noProof/>
        </w:rPr>
        <w:t>restarted</w:t>
      </w:r>
      <w:r w:rsidR="00090C35">
        <w:rPr>
          <w:noProof/>
        </w:rPr>
        <w:t>)</w:t>
      </w:r>
      <w:r w:rsidR="0088063E">
        <w:rPr>
          <w:noProof/>
        </w:rPr>
        <w:br/>
      </w:r>
      <w:r w:rsidR="0088063E" w:rsidRPr="0088063E">
        <w:rPr>
          <w:rFonts w:ascii="Courier New" w:hAnsi="Courier New" w:cs="Courier New"/>
          <w:noProof/>
        </w:rPr>
        <w:t>force_update</w:t>
      </w:r>
      <w:r w:rsidR="0088063E">
        <w:rPr>
          <w:noProof/>
        </w:rPr>
        <w:t xml:space="preserve"> </w:t>
      </w:r>
      <w:r w:rsidR="003E7E11">
        <w:rPr>
          <w:noProof/>
        </w:rPr>
        <w:t>–</w:t>
      </w:r>
      <w:r w:rsidR="0088063E">
        <w:rPr>
          <w:b/>
          <w:bCs/>
          <w:noProof/>
        </w:rPr>
        <w:t xml:space="preserve"> </w:t>
      </w:r>
      <w:r w:rsidR="003E7E11">
        <w:rPr>
          <w:noProof/>
        </w:rPr>
        <w:t>w</w:t>
      </w:r>
      <w:r w:rsidR="0088063E">
        <w:rPr>
          <w:noProof/>
        </w:rPr>
        <w:t>ill</w:t>
      </w:r>
      <w:r w:rsidR="003E7E11">
        <w:rPr>
          <w:noProof/>
        </w:rPr>
        <w:t xml:space="preserve"> update the db2 instances without checking any roles.(</w:t>
      </w:r>
      <w:r w:rsidR="003E7E11" w:rsidRPr="003E7E11">
        <w:rPr>
          <w:noProof/>
        </w:rPr>
        <w:t xml:space="preserve"> </w:t>
      </w:r>
      <w:r w:rsidR="003E7E11">
        <w:rPr>
          <w:noProof/>
        </w:rPr>
        <w:t>(instance will be restarted</w:t>
      </w:r>
      <w:r w:rsidR="003E7E11">
        <w:rPr>
          <w:noProof/>
        </w:rPr>
        <w:t>)</w:t>
      </w:r>
    </w:p>
    <w:p w14:paraId="4CC04BA9" w14:textId="33DB27C0" w:rsidR="006C0E75" w:rsidRPr="00387F4E" w:rsidRDefault="006C0E75" w:rsidP="006C0E75">
      <w:pPr>
        <w:pStyle w:val="ListParagraph"/>
        <w:numPr>
          <w:ilvl w:val="0"/>
          <w:numId w:val="36"/>
        </w:numPr>
        <w:rPr>
          <w:b/>
          <w:bCs/>
          <w:noProof/>
        </w:rPr>
      </w:pPr>
      <w:r>
        <w:rPr>
          <w:b/>
          <w:bCs/>
          <w:noProof/>
        </w:rPr>
        <w:t xml:space="preserve">ENTER_DB2_INSTANCE: </w:t>
      </w:r>
      <w:r>
        <w:rPr>
          <w:noProof/>
        </w:rPr>
        <w:t xml:space="preserve">Enter db2 instance to apply fixpack. </w:t>
      </w:r>
      <w:r>
        <w:rPr>
          <w:noProof/>
        </w:rPr>
        <w:br/>
      </w:r>
      <w:r w:rsidRPr="000126F4">
        <w:rPr>
          <w:i/>
          <w:iCs/>
          <w:noProof/>
        </w:rPr>
        <w:t>Avaliable options:</w:t>
      </w:r>
      <w:r>
        <w:rPr>
          <w:noProof/>
        </w:rPr>
        <w:t xml:space="preserve"> </w:t>
      </w:r>
      <w:r>
        <w:rPr>
          <w:noProof/>
        </w:rPr>
        <w:br/>
      </w:r>
      <w:r w:rsidRPr="00667B47">
        <w:rPr>
          <w:rFonts w:ascii="Courier New" w:hAnsi="Courier New" w:cs="Courier New"/>
          <w:noProof/>
        </w:rPr>
        <w:t>all</w:t>
      </w:r>
      <w:r>
        <w:rPr>
          <w:noProof/>
        </w:rPr>
        <w:t xml:space="preserve"> – for all instance in the target servers.</w:t>
      </w:r>
      <w:r>
        <w:rPr>
          <w:noProof/>
        </w:rPr>
        <w:br/>
      </w:r>
      <w:r w:rsidRPr="00667B47">
        <w:rPr>
          <w:rFonts w:ascii="Courier New" w:hAnsi="Courier New" w:cs="Courier New"/>
          <w:noProof/>
        </w:rPr>
        <w:t>db2inst1</w:t>
      </w:r>
      <w:r>
        <w:rPr>
          <w:noProof/>
        </w:rPr>
        <w:t xml:space="preserve"> –</w:t>
      </w:r>
      <w:r w:rsidRPr="005D288F">
        <w:rPr>
          <w:noProof/>
        </w:rPr>
        <w:t xml:space="preserve"> for one instance</w:t>
      </w:r>
      <w:r>
        <w:rPr>
          <w:noProof/>
        </w:rPr>
        <w:t>.</w:t>
      </w:r>
      <w:r w:rsidRPr="005D288F">
        <w:rPr>
          <w:noProof/>
        </w:rPr>
        <w:br/>
      </w:r>
      <w:r w:rsidRPr="00667B47">
        <w:rPr>
          <w:rFonts w:ascii="Courier New" w:hAnsi="Courier New" w:cs="Courier New"/>
          <w:noProof/>
        </w:rPr>
        <w:t>db2inst1,db2inst2,db2inst3</w:t>
      </w:r>
      <w:r>
        <w:rPr>
          <w:noProof/>
        </w:rPr>
        <w:t xml:space="preserve"> – for multiple instances.</w:t>
      </w:r>
      <w:r w:rsidR="002B54CB">
        <w:rPr>
          <w:noProof/>
        </w:rPr>
        <w:t xml:space="preserve"> </w:t>
      </w:r>
    </w:p>
    <w:p w14:paraId="1953A7FC" w14:textId="74B3E167" w:rsidR="00BD0B6B" w:rsidRPr="00450703" w:rsidRDefault="006C0E75" w:rsidP="00450703">
      <w:pPr>
        <w:pStyle w:val="ListParagraph"/>
        <w:numPr>
          <w:ilvl w:val="0"/>
          <w:numId w:val="36"/>
        </w:numPr>
        <w:rPr>
          <w:noProof/>
        </w:rPr>
      </w:pPr>
      <w:r>
        <w:rPr>
          <w:b/>
          <w:bCs/>
          <w:noProof/>
        </w:rPr>
        <w:t xml:space="preserve">FAILBACK_AFTER_UPGRADE: </w:t>
      </w:r>
      <w:r>
        <w:rPr>
          <w:noProof/>
        </w:rPr>
        <w:t>Only for HADR Environment</w:t>
      </w:r>
      <w:r w:rsidR="002A0921">
        <w:rPr>
          <w:noProof/>
        </w:rPr>
        <w:t xml:space="preserve"> filp to yes or no</w:t>
      </w:r>
      <w:r w:rsidR="00BD0B6B">
        <w:rPr>
          <w:noProof/>
        </w:rPr>
        <w:t>.</w:t>
      </w:r>
      <w:r w:rsidR="00BD0B6B">
        <w:rPr>
          <w:noProof/>
        </w:rPr>
        <w:br/>
      </w:r>
      <w:r w:rsidR="00BD0B6B" w:rsidRPr="00163828">
        <w:rPr>
          <w:rFonts w:ascii="Courier New" w:hAnsi="Courier New" w:cs="Courier New"/>
          <w:noProof/>
        </w:rPr>
        <w:t>yes</w:t>
      </w:r>
      <w:r w:rsidR="00BD0B6B">
        <w:rPr>
          <w:noProof/>
        </w:rPr>
        <w:t xml:space="preserve"> – will failback databases to original primary</w:t>
      </w:r>
      <w:r w:rsidR="00450703">
        <w:rPr>
          <w:noProof/>
        </w:rPr>
        <w:t xml:space="preserve"> after up</w:t>
      </w:r>
      <w:r w:rsidR="00387F4E">
        <w:rPr>
          <w:noProof/>
        </w:rPr>
        <w:t>grade.</w:t>
      </w:r>
      <w:r w:rsidR="00BD0B6B">
        <w:rPr>
          <w:noProof/>
        </w:rPr>
        <w:br/>
      </w:r>
      <w:r w:rsidR="00BD0B6B" w:rsidRPr="00163828">
        <w:rPr>
          <w:rFonts w:ascii="Courier New" w:hAnsi="Courier New" w:cs="Courier New"/>
          <w:noProof/>
        </w:rPr>
        <w:t>no</w:t>
      </w:r>
      <w:r w:rsidR="00BD0B6B">
        <w:rPr>
          <w:noProof/>
        </w:rPr>
        <w:t xml:space="preserve"> –</w:t>
      </w:r>
      <w:r w:rsidR="00BD0B6B">
        <w:rPr>
          <w:b/>
          <w:bCs/>
          <w:noProof/>
        </w:rPr>
        <w:t xml:space="preserve"> </w:t>
      </w:r>
      <w:r w:rsidR="00BD0B6B" w:rsidRPr="00450703">
        <w:rPr>
          <w:noProof/>
        </w:rPr>
        <w:t xml:space="preserve">will </w:t>
      </w:r>
      <w:r w:rsidR="00450703" w:rsidRPr="00450703">
        <w:rPr>
          <w:noProof/>
        </w:rPr>
        <w:t>keep databases on original principal standby after upgrade.</w:t>
      </w:r>
      <w:r w:rsidR="002B54CB">
        <w:rPr>
          <w:noProof/>
        </w:rPr>
        <w:t xml:space="preserve"> </w:t>
      </w:r>
      <w:r w:rsidR="002B54CB" w:rsidRPr="00163828">
        <w:rPr>
          <w:i/>
          <w:iCs/>
          <w:noProof/>
        </w:rPr>
        <w:t>Default - no</w:t>
      </w:r>
    </w:p>
    <w:p w14:paraId="1A8350AA" w14:textId="559EDA0D" w:rsidR="00945DA3" w:rsidRPr="00446436" w:rsidRDefault="003B6715" w:rsidP="00EC6E5B">
      <w:pPr>
        <w:pStyle w:val="ListParagraph"/>
        <w:numPr>
          <w:ilvl w:val="0"/>
          <w:numId w:val="36"/>
        </w:numPr>
        <w:rPr>
          <w:b/>
          <w:bCs/>
          <w:noProof/>
        </w:rPr>
      </w:pPr>
      <w:r w:rsidRPr="00446436">
        <w:rPr>
          <w:b/>
          <w:bCs/>
          <w:noProof/>
        </w:rPr>
        <w:t>LOGS_BACKUPS_DIR</w:t>
      </w:r>
      <w:r w:rsidR="00945DA3" w:rsidRPr="00446436">
        <w:rPr>
          <w:b/>
          <w:bCs/>
          <w:noProof/>
        </w:rPr>
        <w:t xml:space="preserve"> &amp; </w:t>
      </w:r>
      <w:r w:rsidR="00945DA3" w:rsidRPr="00446436">
        <w:rPr>
          <w:b/>
          <w:bCs/>
          <w:noProof/>
        </w:rPr>
        <w:t>PATCH_VERSION</w:t>
      </w:r>
      <w:r w:rsidRPr="00446436">
        <w:rPr>
          <w:b/>
          <w:bCs/>
          <w:noProof/>
        </w:rPr>
        <w:t>:</w:t>
      </w:r>
      <w:r w:rsidR="006A3A63">
        <w:rPr>
          <w:noProof/>
        </w:rPr>
        <w:t xml:space="preserve"> All backups and logs will be stored under </w:t>
      </w:r>
      <w:r w:rsidR="00945DA3">
        <w:rPr>
          <w:noProof/>
        </w:rPr>
        <w:t xml:space="preserve">“logsdir/patchversion” </w:t>
      </w:r>
      <w:r w:rsidR="006A3A63">
        <w:rPr>
          <w:noProof/>
        </w:rPr>
        <w:t>this directory.</w:t>
      </w:r>
      <w:r w:rsidR="00945DA3">
        <w:rPr>
          <w:noProof/>
        </w:rPr>
        <w:t xml:space="preserve"> Backups and logs will be stored for each instance on their respective </w:t>
      </w:r>
      <w:r w:rsidR="002304AE">
        <w:rPr>
          <w:noProof/>
        </w:rPr>
        <w:t>directory</w:t>
      </w:r>
      <w:r w:rsidR="002304AE" w:rsidRPr="00A458C0">
        <w:rPr>
          <w:noProof/>
        </w:rPr>
        <w:t xml:space="preserve">. There will be one main log created for each run </w:t>
      </w:r>
      <w:r w:rsidR="00A458C0" w:rsidRPr="00163828">
        <w:rPr>
          <w:rFonts w:ascii="Courier New" w:hAnsi="Courier New" w:cs="Courier New"/>
          <w:noProof/>
        </w:rPr>
        <w:t>“</w:t>
      </w:r>
      <w:r w:rsidR="004F0E98" w:rsidRPr="00163828">
        <w:rPr>
          <w:rFonts w:ascii="Courier New" w:hAnsi="Courier New" w:cs="Courier New"/>
          <w:noProof/>
        </w:rPr>
        <w:t>/tmp/db2fp</w:t>
      </w:r>
      <w:r w:rsidR="004F0E98" w:rsidRPr="00163828">
        <w:rPr>
          <w:rFonts w:ascii="Courier New" w:hAnsi="Courier New" w:cs="Courier New"/>
          <w:noProof/>
        </w:rPr>
        <w:t>/JUN2022/db2fixpack-</w:t>
      </w:r>
      <w:r w:rsidR="00A458C0" w:rsidRPr="00163828">
        <w:rPr>
          <w:rFonts w:ascii="Courier New" w:hAnsi="Courier New" w:cs="Courier New"/>
          <w:noProof/>
        </w:rPr>
        <w:t>$(hostname -s).log</w:t>
      </w:r>
      <w:r w:rsidR="00A458C0">
        <w:rPr>
          <w:noProof/>
        </w:rPr>
        <w:t xml:space="preserve">” We can see all updates in this log. </w:t>
      </w:r>
      <w:r w:rsidR="002B54CB" w:rsidRPr="00163828">
        <w:rPr>
          <w:i/>
          <w:iCs/>
          <w:noProof/>
        </w:rPr>
        <w:t xml:space="preserve">Default </w:t>
      </w:r>
      <w:r w:rsidR="002B54CB" w:rsidRPr="00163828">
        <w:rPr>
          <w:i/>
          <w:iCs/>
          <w:noProof/>
        </w:rPr>
        <w:t>-</w:t>
      </w:r>
      <w:r w:rsidR="002B54CB" w:rsidRPr="00163828">
        <w:rPr>
          <w:i/>
          <w:iCs/>
          <w:noProof/>
        </w:rPr>
        <w:t xml:space="preserve"> /tmp/db2fp</w:t>
      </w:r>
      <w:r w:rsidR="002B54CB" w:rsidRPr="00163828">
        <w:rPr>
          <w:i/>
          <w:iCs/>
          <w:noProof/>
        </w:rPr>
        <w:t>/JUN2022</w:t>
      </w:r>
    </w:p>
    <w:p w14:paraId="75DD3E68" w14:textId="6624A497" w:rsidR="00940F1A" w:rsidRPr="00722A9B" w:rsidRDefault="00446436" w:rsidP="000C4A1E">
      <w:pPr>
        <w:pStyle w:val="ListParagraph"/>
        <w:numPr>
          <w:ilvl w:val="0"/>
          <w:numId w:val="36"/>
        </w:numPr>
        <w:rPr>
          <w:b/>
          <w:bCs/>
          <w:noProof/>
        </w:rPr>
      </w:pPr>
      <w:r>
        <w:rPr>
          <w:b/>
          <w:bCs/>
          <w:noProof/>
        </w:rPr>
        <w:t>COPY_BINARIES</w:t>
      </w:r>
      <w:r w:rsidR="00945DA3">
        <w:rPr>
          <w:b/>
          <w:bCs/>
          <w:noProof/>
        </w:rPr>
        <w:t xml:space="preserve">: </w:t>
      </w:r>
      <w:r>
        <w:rPr>
          <w:noProof/>
        </w:rPr>
        <w:t xml:space="preserve">We have option to copy binaries </w:t>
      </w:r>
      <w:r w:rsidR="002622AB">
        <w:rPr>
          <w:noProof/>
        </w:rPr>
        <w:t xml:space="preserve">before install. Make sure we have used correct source path and correct controller server when we flip this to yes. </w:t>
      </w:r>
      <w:r w:rsidR="002622AB" w:rsidRPr="00163828">
        <w:rPr>
          <w:i/>
          <w:iCs/>
          <w:noProof/>
        </w:rPr>
        <w:t>Defautl – no.</w:t>
      </w:r>
    </w:p>
    <w:p w14:paraId="45C4A357" w14:textId="77777777" w:rsidR="00722A9B" w:rsidRDefault="00722A9B" w:rsidP="00722A9B">
      <w:pPr>
        <w:pStyle w:val="ListParagraph"/>
        <w:ind w:left="1440"/>
        <w:rPr>
          <w:b/>
          <w:bCs/>
          <w:noProof/>
        </w:rPr>
      </w:pPr>
    </w:p>
    <w:p w14:paraId="215F3620" w14:textId="4B9134F7" w:rsidR="00B00B54" w:rsidRPr="00B00B54" w:rsidRDefault="0036274D" w:rsidP="0030523B">
      <w:pPr>
        <w:pStyle w:val="ListParagraph"/>
        <w:numPr>
          <w:ilvl w:val="0"/>
          <w:numId w:val="34"/>
        </w:numPr>
        <w:rPr>
          <w:b/>
          <w:bCs/>
          <w:noProof/>
        </w:rPr>
      </w:pPr>
      <w:r w:rsidRPr="00B00B54">
        <w:rPr>
          <w:b/>
          <w:bCs/>
          <w:noProof/>
        </w:rPr>
        <w:t xml:space="preserve">Validate all variables and </w:t>
      </w:r>
      <w:r w:rsidR="00041C70" w:rsidRPr="00B00B54">
        <w:rPr>
          <w:b/>
          <w:bCs/>
          <w:noProof/>
        </w:rPr>
        <w:t>Launch</w:t>
      </w:r>
      <w:r w:rsidR="000622F6" w:rsidRPr="00B00B54">
        <w:rPr>
          <w:b/>
          <w:bCs/>
          <w:noProof/>
        </w:rPr>
        <w:t>.</w:t>
      </w:r>
    </w:p>
    <w:p w14:paraId="2DB6F991" w14:textId="0AA37F08" w:rsidR="00B00B54" w:rsidRDefault="00B00B54" w:rsidP="00B00B54">
      <w:pPr>
        <w:ind w:firstLine="360"/>
        <w:rPr>
          <w:b/>
          <w:bCs/>
          <w:noProof/>
        </w:rPr>
      </w:pPr>
      <w:r w:rsidRPr="0036274D">
        <w:rPr>
          <w:noProof/>
        </w:rPr>
        <w:drawing>
          <wp:inline distT="0" distB="0" distL="0" distR="0" wp14:anchorId="25ACB8FE" wp14:editId="6E41A8DC">
            <wp:extent cx="3877216" cy="302937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60C5" w14:textId="66A0BACD" w:rsidR="00B00B54" w:rsidRDefault="00B00B54" w:rsidP="00B00B54">
      <w:pPr>
        <w:ind w:firstLine="360"/>
        <w:rPr>
          <w:noProof/>
        </w:rPr>
      </w:pPr>
      <w:r w:rsidRPr="00327F87">
        <w:rPr>
          <w:noProof/>
        </w:rPr>
        <w:t xml:space="preserve">Tip: Please validate all variables </w:t>
      </w:r>
      <w:r w:rsidR="00327F87" w:rsidRPr="00327F87">
        <w:rPr>
          <w:noProof/>
        </w:rPr>
        <w:t>before LAUNCH</w:t>
      </w:r>
    </w:p>
    <w:p w14:paraId="0A23AE13" w14:textId="182C2E7F" w:rsidR="00B902EC" w:rsidRDefault="00327F87" w:rsidP="00A0463C">
      <w:pPr>
        <w:pStyle w:val="ListParagraph"/>
        <w:numPr>
          <w:ilvl w:val="0"/>
          <w:numId w:val="34"/>
        </w:numPr>
        <w:rPr>
          <w:b/>
          <w:bCs/>
          <w:noProof/>
        </w:rPr>
      </w:pPr>
      <w:r>
        <w:rPr>
          <w:b/>
          <w:bCs/>
          <w:noProof/>
        </w:rPr>
        <w:t xml:space="preserve">Playbook will start </w:t>
      </w:r>
      <w:r w:rsidR="0056769E">
        <w:rPr>
          <w:b/>
          <w:bCs/>
          <w:noProof/>
        </w:rPr>
        <w:t>on the target servers</w:t>
      </w:r>
      <w:r w:rsidR="00B902EC">
        <w:rPr>
          <w:b/>
          <w:bCs/>
          <w:noProof/>
        </w:rPr>
        <w:t xml:space="preserve"> and will perform following tasks.</w:t>
      </w:r>
    </w:p>
    <w:p w14:paraId="156CAD36" w14:textId="0526D52F" w:rsidR="00A0463C" w:rsidRPr="003F0F3B" w:rsidRDefault="00C6003D" w:rsidP="00C6003D">
      <w:pPr>
        <w:pStyle w:val="ListParagraph"/>
        <w:numPr>
          <w:ilvl w:val="1"/>
          <w:numId w:val="34"/>
        </w:numPr>
        <w:rPr>
          <w:b/>
          <w:bCs/>
          <w:noProof/>
        </w:rPr>
      </w:pPr>
      <w:r w:rsidRPr="003F0F3B">
        <w:rPr>
          <w:noProof/>
        </w:rPr>
        <w:t>Prepare target fixpack version based on user select &lt;db2fp version&gt;</w:t>
      </w:r>
      <w:r w:rsidR="00A854C1" w:rsidRPr="003F0F3B">
        <w:rPr>
          <w:noProof/>
        </w:rPr>
        <w:t>(</w:t>
      </w:r>
      <w:r w:rsidR="00BE0E4B" w:rsidRPr="003F0F3B">
        <w:rPr>
          <w:noProof/>
        </w:rPr>
        <w:t xml:space="preserve"> using </w:t>
      </w:r>
      <w:r w:rsidR="00A854C1" w:rsidRPr="003F0F3B">
        <w:rPr>
          <w:noProof/>
        </w:rPr>
        <w:t>db2v1***.yml vars</w:t>
      </w:r>
      <w:r w:rsidR="00BE0E4B" w:rsidRPr="003F0F3B">
        <w:rPr>
          <w:noProof/>
        </w:rPr>
        <w:t xml:space="preserve"> files)</w:t>
      </w:r>
    </w:p>
    <w:p w14:paraId="303FA87E" w14:textId="32B2B6C8" w:rsidR="00C6003D" w:rsidRDefault="00BF6FF4" w:rsidP="00C6003D">
      <w:pPr>
        <w:pStyle w:val="ListParagraph"/>
        <w:numPr>
          <w:ilvl w:val="1"/>
          <w:numId w:val="34"/>
        </w:numPr>
        <w:rPr>
          <w:noProof/>
        </w:rPr>
      </w:pPr>
      <w:r w:rsidRPr="003F0F3B">
        <w:rPr>
          <w:noProof/>
        </w:rPr>
        <w:t xml:space="preserve">Pre Validate user inputs and </w:t>
      </w:r>
      <w:r w:rsidR="007068BB" w:rsidRPr="003F0F3B">
        <w:rPr>
          <w:noProof/>
        </w:rPr>
        <w:t>db2 prereqchecks etc.</w:t>
      </w:r>
    </w:p>
    <w:p w14:paraId="729D0B4E" w14:textId="29DEBBE6" w:rsidR="00F310C2" w:rsidRDefault="00F310C2" w:rsidP="00F310C2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>Remove any special characters on each shell script. (local action).</w:t>
      </w:r>
    </w:p>
    <w:p w14:paraId="50E71F8D" w14:textId="3F8703B0" w:rsidR="00A831C9" w:rsidRDefault="00A831C9" w:rsidP="00A831C9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>Copy comman functions to use for all scripts.</w:t>
      </w:r>
    </w:p>
    <w:p w14:paraId="3CD679AD" w14:textId="2A9C50D1" w:rsidR="003F0F3B" w:rsidRDefault="003F0F3B" w:rsidP="003F0F3B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 xml:space="preserve">Validate binaries exist or not (if option </w:t>
      </w:r>
      <w:r w:rsidR="00C42481">
        <w:rPr>
          <w:noProof/>
        </w:rPr>
        <w:t>was “install / install_update”)</w:t>
      </w:r>
    </w:p>
    <w:p w14:paraId="10E787F8" w14:textId="60028275" w:rsidR="00C42481" w:rsidRDefault="00E01BE1" w:rsidP="003F0F3B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 xml:space="preserve">Run </w:t>
      </w:r>
      <w:r w:rsidR="00C0655E">
        <w:rPr>
          <w:noProof/>
        </w:rPr>
        <w:t>“</w:t>
      </w:r>
      <w:r w:rsidR="00C0655E" w:rsidRPr="00C0655E">
        <w:rPr>
          <w:noProof/>
        </w:rPr>
        <w:t>db2prereqcheck -i -s -l</w:t>
      </w:r>
      <w:r w:rsidR="00C0655E">
        <w:rPr>
          <w:noProof/>
        </w:rPr>
        <w:t>” (Fail</w:t>
      </w:r>
      <w:r w:rsidR="001A7E51">
        <w:rPr>
          <w:noProof/>
        </w:rPr>
        <w:t>s if we not met all prereqs)</w:t>
      </w:r>
    </w:p>
    <w:p w14:paraId="005B9047" w14:textId="0093C895" w:rsidR="00410A9B" w:rsidRDefault="00410A9B" w:rsidP="00410A9B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>Checks for new installation path empty or not.</w:t>
      </w:r>
    </w:p>
    <w:p w14:paraId="32BE40D7" w14:textId="22260049" w:rsidR="001A7E51" w:rsidRDefault="007D5794" w:rsidP="003F0F3B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 xml:space="preserve">Checks for </w:t>
      </w:r>
      <w:r w:rsidR="002740EA">
        <w:rPr>
          <w:noProof/>
        </w:rPr>
        <w:t xml:space="preserve">instance </w:t>
      </w:r>
      <w:r>
        <w:rPr>
          <w:noProof/>
        </w:rPr>
        <w:t xml:space="preserve">current </w:t>
      </w:r>
      <w:r w:rsidR="00717CB2">
        <w:rPr>
          <w:noProof/>
        </w:rPr>
        <w:t>db2 ver</w:t>
      </w:r>
      <w:r w:rsidR="002740EA">
        <w:rPr>
          <w:noProof/>
        </w:rPr>
        <w:t>sion</w:t>
      </w:r>
      <w:r>
        <w:rPr>
          <w:noProof/>
        </w:rPr>
        <w:t xml:space="preserve"> and </w:t>
      </w:r>
      <w:r w:rsidR="002740EA">
        <w:rPr>
          <w:noProof/>
        </w:rPr>
        <w:t>selected db2 version / fp.</w:t>
      </w:r>
    </w:p>
    <w:p w14:paraId="3BF581C3" w14:textId="02B851DC" w:rsidR="009F0D5E" w:rsidRDefault="002740EA" w:rsidP="009F0D5E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>Prepare list of instances valid for c</w:t>
      </w:r>
      <w:r w:rsidR="0081561F">
        <w:rPr>
          <w:noProof/>
        </w:rPr>
        <w:t>urrent user inputs.</w:t>
      </w:r>
    </w:p>
    <w:p w14:paraId="3423CBA7" w14:textId="76B47292" w:rsidR="00C75459" w:rsidRDefault="00C75459" w:rsidP="009F0D5E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>Finally mark this step as comple</w:t>
      </w:r>
      <w:r w:rsidR="005C29BD">
        <w:rPr>
          <w:noProof/>
        </w:rPr>
        <w:t>ted by creating a file “/tmp/</w:t>
      </w:r>
      <w:r w:rsidR="005C29BD" w:rsidRPr="005C29BD">
        <w:t xml:space="preserve"> </w:t>
      </w:r>
      <w:r w:rsidR="005C29BD" w:rsidRPr="005C29BD">
        <w:rPr>
          <w:noProof/>
        </w:rPr>
        <w:t>prevalidate.complete</w:t>
      </w:r>
      <w:r w:rsidR="005C29BD">
        <w:rPr>
          <w:noProof/>
        </w:rPr>
        <w:t>”</w:t>
      </w:r>
    </w:p>
    <w:p w14:paraId="66B6BCF2" w14:textId="6F183086" w:rsidR="009F0D5E" w:rsidRDefault="006126A3" w:rsidP="00C75459">
      <w:pPr>
        <w:pStyle w:val="ListParagraph"/>
        <w:numPr>
          <w:ilvl w:val="1"/>
          <w:numId w:val="34"/>
        </w:numPr>
        <w:rPr>
          <w:noProof/>
        </w:rPr>
      </w:pPr>
      <w:r>
        <w:rPr>
          <w:noProof/>
        </w:rPr>
        <w:t xml:space="preserve">Display Information about which instanes valid for this </w:t>
      </w:r>
      <w:r w:rsidR="00C60331">
        <w:rPr>
          <w:noProof/>
        </w:rPr>
        <w:t>fp and which or not.</w:t>
      </w:r>
    </w:p>
    <w:p w14:paraId="4314953C" w14:textId="50447EA2" w:rsidR="00C60331" w:rsidRDefault="00C60331" w:rsidP="00C75459">
      <w:pPr>
        <w:pStyle w:val="ListParagraph"/>
        <w:numPr>
          <w:ilvl w:val="1"/>
          <w:numId w:val="34"/>
        </w:numPr>
        <w:rPr>
          <w:noProof/>
        </w:rPr>
      </w:pPr>
      <w:r>
        <w:rPr>
          <w:noProof/>
        </w:rPr>
        <w:t>Pre</w:t>
      </w:r>
      <w:r w:rsidR="008334DB">
        <w:rPr>
          <w:noProof/>
        </w:rPr>
        <w:t xml:space="preserve">pare target server </w:t>
      </w:r>
      <w:r w:rsidR="002E5516">
        <w:rPr>
          <w:noProof/>
        </w:rPr>
        <w:t>create directories</w:t>
      </w:r>
      <w:r w:rsidR="00BF0C46">
        <w:rPr>
          <w:noProof/>
        </w:rPr>
        <w:t>, Copy binaries, Copy scripts</w:t>
      </w:r>
      <w:r w:rsidR="007A4E79">
        <w:rPr>
          <w:noProof/>
        </w:rPr>
        <w:t>.</w:t>
      </w:r>
    </w:p>
    <w:p w14:paraId="1516B01F" w14:textId="171A65DB" w:rsidR="007A4E79" w:rsidRDefault="007A4E79" w:rsidP="00C75459">
      <w:pPr>
        <w:pStyle w:val="ListParagraph"/>
        <w:numPr>
          <w:ilvl w:val="1"/>
          <w:numId w:val="34"/>
        </w:numPr>
        <w:rPr>
          <w:noProof/>
        </w:rPr>
      </w:pPr>
      <w:r>
        <w:rPr>
          <w:noProof/>
        </w:rPr>
        <w:t xml:space="preserve">Start – Install Only (If option </w:t>
      </w:r>
      <w:r w:rsidR="0044235C">
        <w:rPr>
          <w:noProof/>
        </w:rPr>
        <w:t xml:space="preserve">was </w:t>
      </w:r>
      <w:r>
        <w:rPr>
          <w:noProof/>
        </w:rPr>
        <w:t>install)</w:t>
      </w:r>
    </w:p>
    <w:p w14:paraId="644FF168" w14:textId="1EEC8A46" w:rsidR="0044235C" w:rsidRDefault="0044235C" w:rsidP="0044235C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 xml:space="preserve">Run </w:t>
      </w:r>
      <w:r w:rsidR="0035108E">
        <w:rPr>
          <w:noProof/>
        </w:rPr>
        <w:t>P</w:t>
      </w:r>
      <w:r>
        <w:rPr>
          <w:noProof/>
        </w:rPr>
        <w:t>rebackups</w:t>
      </w:r>
      <w:r w:rsidR="0035108E">
        <w:rPr>
          <w:noProof/>
        </w:rPr>
        <w:t>.</w:t>
      </w:r>
    </w:p>
    <w:p w14:paraId="05CD311F" w14:textId="62C79AAF" w:rsidR="0035108E" w:rsidRDefault="0035108E" w:rsidP="0044235C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>Run installFixpack on new installation Directory. (no downtime)</w:t>
      </w:r>
      <w:r w:rsidR="008E1382">
        <w:rPr>
          <w:noProof/>
        </w:rPr>
        <w:t xml:space="preserve"> (domain will be stopped duting installation)</w:t>
      </w:r>
    </w:p>
    <w:p w14:paraId="0E9B2179" w14:textId="55CADB58" w:rsidR="00AD6E95" w:rsidRDefault="003347D6" w:rsidP="00AD6E95">
      <w:pPr>
        <w:pStyle w:val="ListParagraph"/>
        <w:numPr>
          <w:ilvl w:val="1"/>
          <w:numId w:val="34"/>
        </w:numPr>
        <w:rPr>
          <w:noProof/>
        </w:rPr>
      </w:pPr>
      <w:r>
        <w:rPr>
          <w:noProof/>
        </w:rPr>
        <w:t xml:space="preserve">Prepare </w:t>
      </w:r>
      <w:r w:rsidR="00AD6E95">
        <w:rPr>
          <w:noProof/>
        </w:rPr>
        <w:t xml:space="preserve">Execution </w:t>
      </w:r>
      <w:r w:rsidR="007859CB">
        <w:rPr>
          <w:noProof/>
        </w:rPr>
        <w:t>work</w:t>
      </w:r>
      <w:r w:rsidR="00AD6E95">
        <w:rPr>
          <w:noProof/>
        </w:rPr>
        <w:t>flow based on HADR Roles.</w:t>
      </w:r>
    </w:p>
    <w:p w14:paraId="72E99BA9" w14:textId="17B49998" w:rsidR="00AD6E95" w:rsidRDefault="00AD6E95" w:rsidP="00AD6E95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 xml:space="preserve">Run </w:t>
      </w:r>
      <w:r w:rsidR="00827B69">
        <w:rPr>
          <w:noProof/>
        </w:rPr>
        <w:t>check_hadr_roles.sh script.</w:t>
      </w:r>
    </w:p>
    <w:p w14:paraId="54F1FA1F" w14:textId="694FD08A" w:rsidR="007859CB" w:rsidRDefault="007859CB" w:rsidP="007859CB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>Get – Cureent server roles based on HADR Roles.</w:t>
      </w:r>
    </w:p>
    <w:p w14:paraId="41E2E0BC" w14:textId="173AE459" w:rsidR="007859CB" w:rsidRDefault="00E64E24" w:rsidP="007859CB">
      <w:pPr>
        <w:pStyle w:val="ListParagraph"/>
        <w:numPr>
          <w:ilvl w:val="1"/>
          <w:numId w:val="34"/>
        </w:numPr>
        <w:rPr>
          <w:noProof/>
        </w:rPr>
      </w:pPr>
      <w:r>
        <w:rPr>
          <w:noProof/>
        </w:rPr>
        <w:t>Standard</w:t>
      </w:r>
      <w:r w:rsidR="00D63BD7">
        <w:rPr>
          <w:noProof/>
        </w:rPr>
        <w:t xml:space="preserve"> or Auxilary Standby upgrade. (If HADR role is STANDARD</w:t>
      </w:r>
      <w:r w:rsidR="0073651F">
        <w:rPr>
          <w:noProof/>
        </w:rPr>
        <w:t xml:space="preserve"> or</w:t>
      </w:r>
      <w:r w:rsidR="00D63BD7">
        <w:rPr>
          <w:noProof/>
        </w:rPr>
        <w:t xml:space="preserve"> </w:t>
      </w:r>
      <w:r w:rsidR="0073651F">
        <w:rPr>
          <w:noProof/>
        </w:rPr>
        <w:t>(</w:t>
      </w:r>
      <w:r w:rsidR="00D63BD7">
        <w:rPr>
          <w:noProof/>
        </w:rPr>
        <w:t>STANDBY and REMOTE_CATCHUP</w:t>
      </w:r>
      <w:r w:rsidR="0073651F">
        <w:rPr>
          <w:noProof/>
        </w:rPr>
        <w:t>)</w:t>
      </w:r>
      <w:r w:rsidR="00D63BD7">
        <w:rPr>
          <w:noProof/>
        </w:rPr>
        <w:t>)</w:t>
      </w:r>
    </w:p>
    <w:p w14:paraId="51351F9C" w14:textId="6EAD8DF1" w:rsidR="00D63BD7" w:rsidRDefault="007E39F1" w:rsidP="00D63BD7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 xml:space="preserve">Run </w:t>
      </w:r>
      <w:r w:rsidR="00F50651">
        <w:rPr>
          <w:noProof/>
        </w:rPr>
        <w:t>Prebackups</w:t>
      </w:r>
    </w:p>
    <w:p w14:paraId="1AFD214E" w14:textId="5F295FF4" w:rsidR="00F50651" w:rsidRDefault="007E39F1" w:rsidP="00D63BD7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 xml:space="preserve">Run </w:t>
      </w:r>
      <w:r w:rsidR="00F50651">
        <w:rPr>
          <w:noProof/>
        </w:rPr>
        <w:t>Stopdb2</w:t>
      </w:r>
    </w:p>
    <w:p w14:paraId="56ED55B8" w14:textId="078EA920" w:rsidR="00F50651" w:rsidRDefault="007E39F1" w:rsidP="00D63BD7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 xml:space="preserve">Run </w:t>
      </w:r>
      <w:r w:rsidR="00F50651">
        <w:rPr>
          <w:noProof/>
        </w:rPr>
        <w:t xml:space="preserve">installFixpack </w:t>
      </w:r>
      <w:r w:rsidR="00B73258">
        <w:rPr>
          <w:noProof/>
        </w:rPr>
        <w:t xml:space="preserve">(this will be skipped if we select </w:t>
      </w:r>
      <w:r w:rsidR="00217250">
        <w:rPr>
          <w:noProof/>
        </w:rPr>
        <w:t>action as “update”)</w:t>
      </w:r>
    </w:p>
    <w:p w14:paraId="4D1EC098" w14:textId="5D3F54A4" w:rsidR="00F50651" w:rsidRDefault="007E39F1" w:rsidP="00D63BD7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>Run iUpdate</w:t>
      </w:r>
    </w:p>
    <w:p w14:paraId="2D5D9C7B" w14:textId="6F604738" w:rsidR="007E39F1" w:rsidRDefault="008F345A" w:rsidP="00D63BD7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 xml:space="preserve">Run </w:t>
      </w:r>
      <w:r w:rsidR="007E39F1">
        <w:rPr>
          <w:noProof/>
        </w:rPr>
        <w:t>Startdb2</w:t>
      </w:r>
      <w:r>
        <w:rPr>
          <w:noProof/>
        </w:rPr>
        <w:t xml:space="preserve"> and Runbinds and db2updv</w:t>
      </w:r>
    </w:p>
    <w:p w14:paraId="1AD98C9D" w14:textId="54DEA7C1" w:rsidR="008F345A" w:rsidRDefault="00B73258" w:rsidP="00D63BD7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 xml:space="preserve">Run </w:t>
      </w:r>
      <w:r w:rsidR="008F345A">
        <w:rPr>
          <w:noProof/>
        </w:rPr>
        <w:t>Post</w:t>
      </w:r>
      <w:r>
        <w:rPr>
          <w:noProof/>
        </w:rPr>
        <w:t>Upgradebackups</w:t>
      </w:r>
    </w:p>
    <w:p w14:paraId="60A63B48" w14:textId="6488F036" w:rsidR="00217250" w:rsidRDefault="0073651F" w:rsidP="0073651F">
      <w:pPr>
        <w:pStyle w:val="ListParagraph"/>
        <w:numPr>
          <w:ilvl w:val="1"/>
          <w:numId w:val="34"/>
        </w:numPr>
        <w:rPr>
          <w:noProof/>
        </w:rPr>
      </w:pPr>
      <w:r>
        <w:rPr>
          <w:noProof/>
        </w:rPr>
        <w:t>Principal Standby upgrade.</w:t>
      </w:r>
      <w:r w:rsidRPr="0073651F">
        <w:rPr>
          <w:noProof/>
        </w:rPr>
        <w:t xml:space="preserve"> </w:t>
      </w:r>
      <w:r>
        <w:rPr>
          <w:noProof/>
        </w:rPr>
        <w:t xml:space="preserve">(If HADR role is (STANDBY and </w:t>
      </w:r>
      <w:r w:rsidR="007A7245">
        <w:rPr>
          <w:noProof/>
        </w:rPr>
        <w:t>PEER</w:t>
      </w:r>
      <w:r>
        <w:rPr>
          <w:noProof/>
        </w:rPr>
        <w:t>))</w:t>
      </w:r>
    </w:p>
    <w:p w14:paraId="49BC449C" w14:textId="361BE03B" w:rsidR="0073651F" w:rsidRDefault="007A7245" w:rsidP="0073651F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>Run step “g”</w:t>
      </w:r>
    </w:p>
    <w:p w14:paraId="56B8C7AF" w14:textId="6413D401" w:rsidR="007A7245" w:rsidRDefault="007A7245" w:rsidP="0073651F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>Run Failover</w:t>
      </w:r>
      <w:r w:rsidR="000E4B9B">
        <w:rPr>
          <w:noProof/>
        </w:rPr>
        <w:t xml:space="preserve"> databases</w:t>
      </w:r>
    </w:p>
    <w:p w14:paraId="43022C9C" w14:textId="378332F5" w:rsidR="000E4B9B" w:rsidRDefault="000E4B9B" w:rsidP="0073651F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>Send signal to Primary Server (</w:t>
      </w:r>
      <w:r w:rsidR="008C201E">
        <w:rPr>
          <w:noProof/>
        </w:rPr>
        <w:t>C</w:t>
      </w:r>
      <w:r>
        <w:rPr>
          <w:noProof/>
        </w:rPr>
        <w:t>reate</w:t>
      </w:r>
      <w:r w:rsidR="008C201E">
        <w:rPr>
          <w:noProof/>
        </w:rPr>
        <w:t>s</w:t>
      </w:r>
      <w:r>
        <w:rPr>
          <w:noProof/>
        </w:rPr>
        <w:t xml:space="preserve"> a file</w:t>
      </w:r>
      <w:r w:rsidRPr="00B07C64">
        <w:rPr>
          <w:rFonts w:ascii="Courier New" w:hAnsi="Courier New" w:cs="Courier New"/>
          <w:noProof/>
        </w:rPr>
        <w:t>(</w:t>
      </w:r>
      <w:r w:rsidR="00B07C64" w:rsidRPr="00B07C64">
        <w:rPr>
          <w:rFonts w:ascii="Courier New" w:hAnsi="Courier New" w:cs="Courier New"/>
          <w:noProof/>
        </w:rPr>
        <w:t>/tmp/standby.complete</w:t>
      </w:r>
      <w:r w:rsidR="00B07C64">
        <w:rPr>
          <w:noProof/>
        </w:rPr>
        <w:t>)</w:t>
      </w:r>
      <w:r>
        <w:rPr>
          <w:noProof/>
        </w:rPr>
        <w:t xml:space="preserve"> in Primary server)</w:t>
      </w:r>
    </w:p>
    <w:p w14:paraId="0F2CAF33" w14:textId="4B5578A0" w:rsidR="00DF5F2F" w:rsidRDefault="00DF5F2F" w:rsidP="00DF5F2F">
      <w:pPr>
        <w:pStyle w:val="ListParagraph"/>
        <w:numPr>
          <w:ilvl w:val="1"/>
          <w:numId w:val="34"/>
        </w:numPr>
        <w:rPr>
          <w:noProof/>
        </w:rPr>
      </w:pPr>
      <w:r>
        <w:rPr>
          <w:noProof/>
        </w:rPr>
        <w:t xml:space="preserve">Primary Server Upgrade </w:t>
      </w:r>
      <w:r>
        <w:rPr>
          <w:noProof/>
        </w:rPr>
        <w:t>(If HADR role is (STANDBY and PEER))</w:t>
      </w:r>
      <w:r>
        <w:rPr>
          <w:noProof/>
        </w:rPr>
        <w:t xml:space="preserve"> and signal from Standby</w:t>
      </w:r>
    </w:p>
    <w:p w14:paraId="768C0816" w14:textId="47C9436E" w:rsidR="00DF5F2F" w:rsidRDefault="00DF5F2F" w:rsidP="00DF5F2F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>Read Signal from Standby</w:t>
      </w:r>
    </w:p>
    <w:p w14:paraId="41B641DE" w14:textId="77777777" w:rsidR="00D67E15" w:rsidRDefault="00D67E15" w:rsidP="00D67E15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>Run step “g”</w:t>
      </w:r>
    </w:p>
    <w:p w14:paraId="3587706E" w14:textId="74689808" w:rsidR="00D67E15" w:rsidRDefault="00D67E15" w:rsidP="00DF5F2F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>Failback databases (if failback set to yes)</w:t>
      </w:r>
    </w:p>
    <w:p w14:paraId="0E4E8383" w14:textId="2A1EDC7D" w:rsidR="00D67E15" w:rsidRDefault="00EB5A5E" w:rsidP="00D67E15">
      <w:pPr>
        <w:pStyle w:val="ListParagraph"/>
        <w:numPr>
          <w:ilvl w:val="1"/>
          <w:numId w:val="34"/>
        </w:numPr>
        <w:rPr>
          <w:noProof/>
        </w:rPr>
      </w:pPr>
      <w:r>
        <w:rPr>
          <w:noProof/>
        </w:rPr>
        <w:t>Exit for mixed HADR Roles</w:t>
      </w:r>
      <w:r w:rsidR="00782B5F">
        <w:rPr>
          <w:noProof/>
        </w:rPr>
        <w:t>.</w:t>
      </w:r>
    </w:p>
    <w:p w14:paraId="23F56A31" w14:textId="5340D046" w:rsidR="00782B5F" w:rsidRDefault="00782B5F" w:rsidP="00782B5F">
      <w:pPr>
        <w:pStyle w:val="ListParagraph"/>
        <w:numPr>
          <w:ilvl w:val="2"/>
          <w:numId w:val="34"/>
        </w:numPr>
        <w:rPr>
          <w:noProof/>
        </w:rPr>
      </w:pPr>
      <w:r>
        <w:rPr>
          <w:noProof/>
        </w:rPr>
        <w:t xml:space="preserve">If HADR roles are mixed like standby for 1 database and </w:t>
      </w:r>
      <w:r w:rsidR="002639EA">
        <w:rPr>
          <w:noProof/>
        </w:rPr>
        <w:t>primary for other databases script will exit without doing anything, we have to flip databases manullay</w:t>
      </w:r>
      <w:r w:rsidR="00D05E66">
        <w:rPr>
          <w:noProof/>
        </w:rPr>
        <w:t xml:space="preserve"> to make all dbs are either standby or primary on one instance.</w:t>
      </w:r>
    </w:p>
    <w:p w14:paraId="50201D0D" w14:textId="2523BF76" w:rsidR="00D05E66" w:rsidRDefault="000831BD" w:rsidP="00D05E66">
      <w:pPr>
        <w:pStyle w:val="ListParagraph"/>
        <w:numPr>
          <w:ilvl w:val="1"/>
          <w:numId w:val="34"/>
        </w:numPr>
        <w:rPr>
          <w:noProof/>
        </w:rPr>
      </w:pPr>
      <w:r>
        <w:rPr>
          <w:noProof/>
        </w:rPr>
        <w:t>Diplay db2level and license information after upgrade.</w:t>
      </w:r>
    </w:p>
    <w:p w14:paraId="0619CEC4" w14:textId="19B90FEC" w:rsidR="000831BD" w:rsidRDefault="00D27D5E" w:rsidP="00D05E66">
      <w:pPr>
        <w:pStyle w:val="ListParagraph"/>
        <w:numPr>
          <w:ilvl w:val="1"/>
          <w:numId w:val="34"/>
        </w:numPr>
        <w:rPr>
          <w:noProof/>
        </w:rPr>
      </w:pPr>
      <w:r>
        <w:rPr>
          <w:noProof/>
        </w:rPr>
        <w:t>Try’s to upgrade tsamp if they are mixed tsamp versions. And display’s output.</w:t>
      </w:r>
    </w:p>
    <w:p w14:paraId="09ECFE0C" w14:textId="1C403461" w:rsidR="00D27D5E" w:rsidRDefault="00E25A04" w:rsidP="00D05E66">
      <w:pPr>
        <w:pStyle w:val="ListParagraph"/>
        <w:numPr>
          <w:ilvl w:val="1"/>
          <w:numId w:val="34"/>
        </w:numPr>
        <w:rPr>
          <w:noProof/>
        </w:rPr>
      </w:pPr>
      <w:r>
        <w:rPr>
          <w:noProof/>
        </w:rPr>
        <w:t>Validate db2 and HADR TSA.</w:t>
      </w:r>
    </w:p>
    <w:p w14:paraId="3393935D" w14:textId="77777777" w:rsidR="00FF3080" w:rsidRDefault="00FF3080" w:rsidP="00FF3080">
      <w:pPr>
        <w:pStyle w:val="ListParagraph"/>
        <w:ind w:left="1210"/>
        <w:rPr>
          <w:noProof/>
        </w:rPr>
      </w:pPr>
    </w:p>
    <w:p w14:paraId="15393B44" w14:textId="71E1116D" w:rsidR="00FF3080" w:rsidRDefault="00FF3080" w:rsidP="00FF3080">
      <w:pPr>
        <w:rPr>
          <w:noProof/>
        </w:rPr>
      </w:pPr>
      <w:r>
        <w:rPr>
          <w:noProof/>
        </w:rPr>
        <w:t>Once all done we will see screen like above. We can download and save log for feture reference.</w:t>
      </w:r>
    </w:p>
    <w:p w14:paraId="7F797DE4" w14:textId="20E8D2CE" w:rsidR="00650EB6" w:rsidRDefault="00650EB6" w:rsidP="00650EB6">
      <w:pPr>
        <w:ind w:left="360"/>
        <w:rPr>
          <w:noProof/>
        </w:rPr>
      </w:pPr>
      <w:r w:rsidRPr="00650EB6">
        <w:rPr>
          <w:noProof/>
        </w:rPr>
        <w:drawing>
          <wp:inline distT="0" distB="0" distL="0" distR="0" wp14:anchorId="1EEBE4EE" wp14:editId="70C81B71">
            <wp:extent cx="5943600" cy="2807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C18E" w14:textId="77777777" w:rsidR="00D30AF0" w:rsidRDefault="00D30AF0" w:rsidP="00FF3080">
      <w:pPr>
        <w:rPr>
          <w:noProof/>
        </w:rPr>
      </w:pPr>
    </w:p>
    <w:p w14:paraId="323648B0" w14:textId="7AE48074" w:rsidR="00D30AF0" w:rsidRDefault="00D30AF0" w:rsidP="00650EB6">
      <w:pPr>
        <w:ind w:left="360"/>
        <w:rPr>
          <w:noProof/>
        </w:rPr>
      </w:pPr>
      <w:r>
        <w:rPr>
          <w:noProof/>
        </w:rPr>
        <w:t xml:space="preserve">If </w:t>
      </w:r>
      <w:r w:rsidR="00FF3080">
        <w:rPr>
          <w:noProof/>
        </w:rPr>
        <w:t>any task failed we will see screen something like below.</w:t>
      </w:r>
    </w:p>
    <w:p w14:paraId="25873383" w14:textId="29BB07F8" w:rsidR="00FF3080" w:rsidRDefault="00FF3080" w:rsidP="00650EB6">
      <w:pPr>
        <w:ind w:left="360"/>
        <w:rPr>
          <w:b/>
          <w:bCs/>
          <w:noProof/>
        </w:rPr>
      </w:pPr>
      <w:r w:rsidRPr="00FF3080">
        <w:rPr>
          <w:b/>
          <w:bCs/>
          <w:noProof/>
        </w:rPr>
        <w:drawing>
          <wp:inline distT="0" distB="0" distL="0" distR="0" wp14:anchorId="072D7C5B" wp14:editId="229A652E">
            <wp:extent cx="5943600" cy="1323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3D18" w14:textId="77777777" w:rsidR="00F85B28" w:rsidRPr="00FF3080" w:rsidRDefault="00F85B28" w:rsidP="00650EB6">
      <w:pPr>
        <w:ind w:left="360"/>
        <w:rPr>
          <w:b/>
          <w:bCs/>
          <w:noProof/>
        </w:rPr>
      </w:pPr>
    </w:p>
    <w:p w14:paraId="53B6AD68" w14:textId="77777777" w:rsidR="00E25A04" w:rsidRDefault="00E25A04" w:rsidP="00E25A04">
      <w:pPr>
        <w:pStyle w:val="ListParagraph"/>
        <w:ind w:left="1210"/>
        <w:rPr>
          <w:noProof/>
        </w:rPr>
      </w:pPr>
    </w:p>
    <w:p w14:paraId="4CBD6258" w14:textId="7ACC51E6" w:rsidR="00E25A04" w:rsidRPr="00B10927" w:rsidRDefault="00E25A04" w:rsidP="00B10927">
      <w:pPr>
        <w:pStyle w:val="ListParagraph"/>
        <w:numPr>
          <w:ilvl w:val="0"/>
          <w:numId w:val="34"/>
        </w:numPr>
        <w:rPr>
          <w:b/>
          <w:bCs/>
          <w:noProof/>
        </w:rPr>
      </w:pPr>
      <w:r w:rsidRPr="00B10927">
        <w:rPr>
          <w:b/>
          <w:bCs/>
          <w:noProof/>
        </w:rPr>
        <w:t>Troubleshooting:</w:t>
      </w:r>
    </w:p>
    <w:p w14:paraId="19A13F63" w14:textId="34EF64A1" w:rsidR="00637704" w:rsidRDefault="00637704" w:rsidP="00637704">
      <w:pPr>
        <w:pStyle w:val="ListParagraph"/>
        <w:numPr>
          <w:ilvl w:val="1"/>
          <w:numId w:val="34"/>
        </w:numPr>
        <w:rPr>
          <w:noProof/>
        </w:rPr>
      </w:pPr>
      <w:r w:rsidRPr="00637704">
        <w:rPr>
          <w:noProof/>
        </w:rPr>
        <w:t>Mostly all errors/information will be displayed in Tower screen it self.</w:t>
      </w:r>
    </w:p>
    <w:p w14:paraId="7A57DEB2" w14:textId="4F56B266" w:rsidR="00637704" w:rsidRDefault="00637704" w:rsidP="00637704">
      <w:pPr>
        <w:pStyle w:val="ListParagraph"/>
        <w:numPr>
          <w:ilvl w:val="1"/>
          <w:numId w:val="34"/>
        </w:numPr>
        <w:rPr>
          <w:noProof/>
        </w:rPr>
      </w:pPr>
      <w:r>
        <w:rPr>
          <w:noProof/>
        </w:rPr>
        <w:t xml:space="preserve">If Playbook failed in between at any point, Start looking out the logs created on logs path. We can see all loggin information in </w:t>
      </w:r>
      <w:r w:rsidRPr="00163828">
        <w:rPr>
          <w:rFonts w:ascii="Courier New" w:hAnsi="Courier New" w:cs="Courier New"/>
          <w:noProof/>
        </w:rPr>
        <w:t>“/tmp/db2fp/JUN2022/db2fixpack-$(hostname -s).log</w:t>
      </w:r>
      <w:r>
        <w:rPr>
          <w:noProof/>
        </w:rPr>
        <w:t>”</w:t>
      </w:r>
    </w:p>
    <w:p w14:paraId="221A0D06" w14:textId="0FDCFA14" w:rsidR="00993C59" w:rsidRDefault="00993C59" w:rsidP="00637704">
      <w:pPr>
        <w:pStyle w:val="ListParagraph"/>
        <w:numPr>
          <w:ilvl w:val="1"/>
          <w:numId w:val="34"/>
        </w:numPr>
        <w:rPr>
          <w:noProof/>
        </w:rPr>
      </w:pPr>
      <w:r>
        <w:rPr>
          <w:noProof/>
        </w:rPr>
        <w:t>If we want to debug more</w:t>
      </w:r>
      <w:r w:rsidR="007E62D0">
        <w:rPr>
          <w:noProof/>
        </w:rPr>
        <w:t>,</w:t>
      </w:r>
      <w:r>
        <w:rPr>
          <w:noProof/>
        </w:rPr>
        <w:t xml:space="preserve"> we have instance level logs in each directory with instance name.</w:t>
      </w:r>
    </w:p>
    <w:p w14:paraId="29D1B52C" w14:textId="3DB29DAE" w:rsidR="00993C59" w:rsidRDefault="007E62D0" w:rsidP="00637704">
      <w:pPr>
        <w:pStyle w:val="ListParagraph"/>
        <w:numPr>
          <w:ilvl w:val="1"/>
          <w:numId w:val="34"/>
        </w:numPr>
        <w:rPr>
          <w:noProof/>
        </w:rPr>
      </w:pPr>
      <w:r>
        <w:rPr>
          <w:noProof/>
        </w:rPr>
        <w:t xml:space="preserve">Once we are sure we found the issue and </w:t>
      </w:r>
      <w:r w:rsidR="008879DF">
        <w:rPr>
          <w:noProof/>
        </w:rPr>
        <w:t xml:space="preserve">fixed we can restart playbook, It will resume from where it failed. </w:t>
      </w:r>
    </w:p>
    <w:p w14:paraId="30E0E3DA" w14:textId="66079610" w:rsidR="002A31AE" w:rsidRPr="00637704" w:rsidRDefault="002A31AE" w:rsidP="002A31AE">
      <w:pPr>
        <w:ind w:left="490" w:firstLine="720"/>
        <w:rPr>
          <w:noProof/>
        </w:rPr>
      </w:pPr>
      <w:r w:rsidRPr="002A31AE">
        <w:rPr>
          <w:noProof/>
        </w:rPr>
        <w:drawing>
          <wp:inline distT="0" distB="0" distL="0" distR="0" wp14:anchorId="4C14C60B" wp14:editId="53FE72DB">
            <wp:extent cx="4477375" cy="981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95A2" w14:textId="77777777" w:rsidR="00DF5F2F" w:rsidRDefault="00DF5F2F" w:rsidP="00DF5F2F">
      <w:pPr>
        <w:rPr>
          <w:noProof/>
        </w:rPr>
      </w:pPr>
    </w:p>
    <w:p w14:paraId="15FC7358" w14:textId="273D042E" w:rsidR="008C201E" w:rsidRDefault="008C201E" w:rsidP="00DF5F2F">
      <w:pPr>
        <w:ind w:left="1980"/>
        <w:rPr>
          <w:noProof/>
        </w:rPr>
      </w:pPr>
    </w:p>
    <w:sectPr w:rsidR="008C201E">
      <w:footerReference w:type="default" r:id="rId19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399B2" w14:textId="77777777" w:rsidR="0037765C" w:rsidRDefault="0037765C">
      <w:pPr>
        <w:spacing w:line="240" w:lineRule="auto"/>
      </w:pPr>
      <w:r>
        <w:separator/>
      </w:r>
    </w:p>
  </w:endnote>
  <w:endnote w:type="continuationSeparator" w:id="0">
    <w:p w14:paraId="20928CD1" w14:textId="77777777" w:rsidR="0037765C" w:rsidRDefault="0037765C">
      <w:pPr>
        <w:spacing w:line="240" w:lineRule="auto"/>
      </w:pPr>
      <w:r>
        <w:continuationSeparator/>
      </w:r>
    </w:p>
  </w:endnote>
  <w:endnote w:type="continuationNotice" w:id="1">
    <w:p w14:paraId="3D213FA0" w14:textId="77777777" w:rsidR="0037765C" w:rsidRDefault="0037765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EndPr/>
    <w:sdtContent>
      <w:p w14:paraId="7A0C18B4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D1C9A4A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F4795" w14:textId="77777777" w:rsidR="0037765C" w:rsidRDefault="0037765C">
      <w:pPr>
        <w:spacing w:line="240" w:lineRule="auto"/>
      </w:pPr>
      <w:r>
        <w:separator/>
      </w:r>
    </w:p>
  </w:footnote>
  <w:footnote w:type="continuationSeparator" w:id="0">
    <w:p w14:paraId="21B7921A" w14:textId="77777777" w:rsidR="0037765C" w:rsidRDefault="0037765C">
      <w:pPr>
        <w:spacing w:line="240" w:lineRule="auto"/>
      </w:pPr>
      <w:r>
        <w:continuationSeparator/>
      </w:r>
    </w:p>
  </w:footnote>
  <w:footnote w:type="continuationNotice" w:id="1">
    <w:p w14:paraId="5919D6B6" w14:textId="77777777" w:rsidR="0037765C" w:rsidRDefault="0037765C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C67EA"/>
    <w:multiLevelType w:val="hybridMultilevel"/>
    <w:tmpl w:val="EB666E12"/>
    <w:lvl w:ilvl="0" w:tplc="4C6665D4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B77B8"/>
    <w:multiLevelType w:val="hybridMultilevel"/>
    <w:tmpl w:val="DB0AAC12"/>
    <w:lvl w:ilvl="0" w:tplc="B964B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08BBD0">
      <w:start w:val="1"/>
      <w:numFmt w:val="lowerLetter"/>
      <w:lvlText w:val="%2."/>
      <w:lvlJc w:val="left"/>
      <w:pPr>
        <w:ind w:left="121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AA3089"/>
    <w:multiLevelType w:val="hybridMultilevel"/>
    <w:tmpl w:val="F0CC6E3E"/>
    <w:lvl w:ilvl="0" w:tplc="BE94E8FE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756557">
    <w:abstractNumId w:val="18"/>
  </w:num>
  <w:num w:numId="2" w16cid:durableId="1537540456">
    <w:abstractNumId w:val="18"/>
    <w:lvlOverride w:ilvl="0">
      <w:startOverride w:val="1"/>
    </w:lvlOverride>
  </w:num>
  <w:num w:numId="3" w16cid:durableId="80496284">
    <w:abstractNumId w:val="18"/>
  </w:num>
  <w:num w:numId="4" w16cid:durableId="1882399864">
    <w:abstractNumId w:val="18"/>
    <w:lvlOverride w:ilvl="0">
      <w:startOverride w:val="1"/>
    </w:lvlOverride>
  </w:num>
  <w:num w:numId="5" w16cid:durableId="2121408387">
    <w:abstractNumId w:val="8"/>
  </w:num>
  <w:num w:numId="6" w16cid:durableId="1181772558">
    <w:abstractNumId w:val="18"/>
    <w:lvlOverride w:ilvl="0">
      <w:startOverride w:val="1"/>
    </w:lvlOverride>
  </w:num>
  <w:num w:numId="7" w16cid:durableId="5190048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3405949">
    <w:abstractNumId w:val="11"/>
  </w:num>
  <w:num w:numId="9" w16cid:durableId="15002680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5332947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3147964">
    <w:abstractNumId w:val="7"/>
  </w:num>
  <w:num w:numId="12" w16cid:durableId="1220093537">
    <w:abstractNumId w:val="6"/>
  </w:num>
  <w:num w:numId="13" w16cid:durableId="912542841">
    <w:abstractNumId w:val="5"/>
  </w:num>
  <w:num w:numId="14" w16cid:durableId="1979719915">
    <w:abstractNumId w:val="4"/>
  </w:num>
  <w:num w:numId="15" w16cid:durableId="1115364618">
    <w:abstractNumId w:val="3"/>
  </w:num>
  <w:num w:numId="16" w16cid:durableId="185604438">
    <w:abstractNumId w:val="2"/>
  </w:num>
  <w:num w:numId="17" w16cid:durableId="1248540295">
    <w:abstractNumId w:val="1"/>
  </w:num>
  <w:num w:numId="18" w16cid:durableId="1730689681">
    <w:abstractNumId w:val="0"/>
  </w:num>
  <w:num w:numId="19" w16cid:durableId="279801017">
    <w:abstractNumId w:val="19"/>
  </w:num>
  <w:num w:numId="20" w16cid:durableId="378557416">
    <w:abstractNumId w:val="10"/>
  </w:num>
  <w:num w:numId="21" w16cid:durableId="1968271949">
    <w:abstractNumId w:val="16"/>
  </w:num>
  <w:num w:numId="22" w16cid:durableId="1906259600">
    <w:abstractNumId w:val="14"/>
  </w:num>
  <w:num w:numId="23" w16cid:durableId="1886482089">
    <w:abstractNumId w:val="13"/>
  </w:num>
  <w:num w:numId="24" w16cid:durableId="1563371967">
    <w:abstractNumId w:val="12"/>
  </w:num>
  <w:num w:numId="25" w16cid:durableId="18657501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832993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880558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501548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123597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1018105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1816880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9552430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013594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63885484">
    <w:abstractNumId w:val="15"/>
  </w:num>
  <w:num w:numId="35" w16cid:durableId="1460340513">
    <w:abstractNumId w:val="9"/>
  </w:num>
  <w:num w:numId="36" w16cid:durableId="17075609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5C"/>
    <w:rsid w:val="000126F4"/>
    <w:rsid w:val="00016748"/>
    <w:rsid w:val="00041C70"/>
    <w:rsid w:val="000622F6"/>
    <w:rsid w:val="0006567E"/>
    <w:rsid w:val="000760DB"/>
    <w:rsid w:val="000831BD"/>
    <w:rsid w:val="00090C35"/>
    <w:rsid w:val="000C4A1E"/>
    <w:rsid w:val="000E2761"/>
    <w:rsid w:val="000E4B9B"/>
    <w:rsid w:val="000F00E7"/>
    <w:rsid w:val="00131948"/>
    <w:rsid w:val="00163828"/>
    <w:rsid w:val="0016766E"/>
    <w:rsid w:val="00170063"/>
    <w:rsid w:val="00175643"/>
    <w:rsid w:val="001A7E51"/>
    <w:rsid w:val="001B2338"/>
    <w:rsid w:val="002061A9"/>
    <w:rsid w:val="002151C3"/>
    <w:rsid w:val="00217250"/>
    <w:rsid w:val="00217B64"/>
    <w:rsid w:val="002304AE"/>
    <w:rsid w:val="00235579"/>
    <w:rsid w:val="00257FAA"/>
    <w:rsid w:val="002622AB"/>
    <w:rsid w:val="00263938"/>
    <w:rsid w:val="002639EA"/>
    <w:rsid w:val="002740EA"/>
    <w:rsid w:val="0029661B"/>
    <w:rsid w:val="002A0921"/>
    <w:rsid w:val="002A31AE"/>
    <w:rsid w:val="002B54CB"/>
    <w:rsid w:val="002E5516"/>
    <w:rsid w:val="002E78EB"/>
    <w:rsid w:val="002F25A8"/>
    <w:rsid w:val="00325B7E"/>
    <w:rsid w:val="00327F87"/>
    <w:rsid w:val="003347D6"/>
    <w:rsid w:val="003407A9"/>
    <w:rsid w:val="00340DC9"/>
    <w:rsid w:val="00345C7C"/>
    <w:rsid w:val="00350BD5"/>
    <w:rsid w:val="0035108E"/>
    <w:rsid w:val="0036274D"/>
    <w:rsid w:val="0037765C"/>
    <w:rsid w:val="00387F4E"/>
    <w:rsid w:val="00394130"/>
    <w:rsid w:val="00395C60"/>
    <w:rsid w:val="003B6715"/>
    <w:rsid w:val="003E7E11"/>
    <w:rsid w:val="003F0F3B"/>
    <w:rsid w:val="00410A9B"/>
    <w:rsid w:val="0044235C"/>
    <w:rsid w:val="00444F02"/>
    <w:rsid w:val="00446436"/>
    <w:rsid w:val="00450703"/>
    <w:rsid w:val="00490CC6"/>
    <w:rsid w:val="004F05F9"/>
    <w:rsid w:val="004F0E98"/>
    <w:rsid w:val="005509B2"/>
    <w:rsid w:val="005556DB"/>
    <w:rsid w:val="0056769E"/>
    <w:rsid w:val="00596B38"/>
    <w:rsid w:val="005C29BD"/>
    <w:rsid w:val="005C6D45"/>
    <w:rsid w:val="005D288F"/>
    <w:rsid w:val="005D50B6"/>
    <w:rsid w:val="005D58F7"/>
    <w:rsid w:val="006126A3"/>
    <w:rsid w:val="00617D63"/>
    <w:rsid w:val="00637704"/>
    <w:rsid w:val="00643D1A"/>
    <w:rsid w:val="00650EB6"/>
    <w:rsid w:val="00667B47"/>
    <w:rsid w:val="00674588"/>
    <w:rsid w:val="006A3A63"/>
    <w:rsid w:val="006A7B57"/>
    <w:rsid w:val="006C0E75"/>
    <w:rsid w:val="006C2935"/>
    <w:rsid w:val="006D44C5"/>
    <w:rsid w:val="006E5F03"/>
    <w:rsid w:val="007068BB"/>
    <w:rsid w:val="00707DCF"/>
    <w:rsid w:val="00713672"/>
    <w:rsid w:val="00717CB2"/>
    <w:rsid w:val="00722A9B"/>
    <w:rsid w:val="0073562D"/>
    <w:rsid w:val="0073651F"/>
    <w:rsid w:val="00782B5F"/>
    <w:rsid w:val="007859CB"/>
    <w:rsid w:val="007A4E79"/>
    <w:rsid w:val="007A7245"/>
    <w:rsid w:val="007B07DE"/>
    <w:rsid w:val="007D5794"/>
    <w:rsid w:val="007E39F1"/>
    <w:rsid w:val="007E62D0"/>
    <w:rsid w:val="00814079"/>
    <w:rsid w:val="0081561F"/>
    <w:rsid w:val="008270A2"/>
    <w:rsid w:val="00827B69"/>
    <w:rsid w:val="008334DB"/>
    <w:rsid w:val="00853F77"/>
    <w:rsid w:val="0088063E"/>
    <w:rsid w:val="00885CE1"/>
    <w:rsid w:val="008879DF"/>
    <w:rsid w:val="008907FF"/>
    <w:rsid w:val="008B696C"/>
    <w:rsid w:val="008B6BEE"/>
    <w:rsid w:val="008C061E"/>
    <w:rsid w:val="008C201E"/>
    <w:rsid w:val="008E1382"/>
    <w:rsid w:val="008F345A"/>
    <w:rsid w:val="008F78D7"/>
    <w:rsid w:val="009200C1"/>
    <w:rsid w:val="00936541"/>
    <w:rsid w:val="00940F1A"/>
    <w:rsid w:val="00945DA3"/>
    <w:rsid w:val="00951B58"/>
    <w:rsid w:val="00964F41"/>
    <w:rsid w:val="00980085"/>
    <w:rsid w:val="00993C59"/>
    <w:rsid w:val="00997127"/>
    <w:rsid w:val="009C266E"/>
    <w:rsid w:val="009C3B20"/>
    <w:rsid w:val="009D216F"/>
    <w:rsid w:val="009D3248"/>
    <w:rsid w:val="009E30BF"/>
    <w:rsid w:val="009F0D5E"/>
    <w:rsid w:val="00A0463C"/>
    <w:rsid w:val="00A458C0"/>
    <w:rsid w:val="00A52441"/>
    <w:rsid w:val="00A65E8A"/>
    <w:rsid w:val="00A831C9"/>
    <w:rsid w:val="00A854C1"/>
    <w:rsid w:val="00A87896"/>
    <w:rsid w:val="00AC1EE7"/>
    <w:rsid w:val="00AD577F"/>
    <w:rsid w:val="00AD6E95"/>
    <w:rsid w:val="00B00B54"/>
    <w:rsid w:val="00B07C64"/>
    <w:rsid w:val="00B10927"/>
    <w:rsid w:val="00B536A8"/>
    <w:rsid w:val="00B64B8E"/>
    <w:rsid w:val="00B650C6"/>
    <w:rsid w:val="00B73258"/>
    <w:rsid w:val="00B902EC"/>
    <w:rsid w:val="00BA63C2"/>
    <w:rsid w:val="00BC6939"/>
    <w:rsid w:val="00BD0B6B"/>
    <w:rsid w:val="00BE0E4B"/>
    <w:rsid w:val="00BE1875"/>
    <w:rsid w:val="00BE45C8"/>
    <w:rsid w:val="00BF0C46"/>
    <w:rsid w:val="00BF2331"/>
    <w:rsid w:val="00BF6FF4"/>
    <w:rsid w:val="00BF7463"/>
    <w:rsid w:val="00C0655E"/>
    <w:rsid w:val="00C25A41"/>
    <w:rsid w:val="00C30889"/>
    <w:rsid w:val="00C42481"/>
    <w:rsid w:val="00C47472"/>
    <w:rsid w:val="00C6003D"/>
    <w:rsid w:val="00C60331"/>
    <w:rsid w:val="00C75459"/>
    <w:rsid w:val="00C90A2E"/>
    <w:rsid w:val="00CC5861"/>
    <w:rsid w:val="00CF0F39"/>
    <w:rsid w:val="00D04537"/>
    <w:rsid w:val="00D05E66"/>
    <w:rsid w:val="00D26B57"/>
    <w:rsid w:val="00D27D5E"/>
    <w:rsid w:val="00D30AF0"/>
    <w:rsid w:val="00D30B81"/>
    <w:rsid w:val="00D3649E"/>
    <w:rsid w:val="00D63BD7"/>
    <w:rsid w:val="00D65327"/>
    <w:rsid w:val="00D67E15"/>
    <w:rsid w:val="00DE23DE"/>
    <w:rsid w:val="00DF0FDA"/>
    <w:rsid w:val="00DF5F2F"/>
    <w:rsid w:val="00E01BE1"/>
    <w:rsid w:val="00E142DA"/>
    <w:rsid w:val="00E16F51"/>
    <w:rsid w:val="00E25A04"/>
    <w:rsid w:val="00E27F22"/>
    <w:rsid w:val="00E64E24"/>
    <w:rsid w:val="00EB0B6E"/>
    <w:rsid w:val="00EB5A5E"/>
    <w:rsid w:val="00EE70C1"/>
    <w:rsid w:val="00F169E1"/>
    <w:rsid w:val="00F310C2"/>
    <w:rsid w:val="00F50651"/>
    <w:rsid w:val="00F77B79"/>
    <w:rsid w:val="00F85B28"/>
    <w:rsid w:val="00F866A8"/>
    <w:rsid w:val="00FB35C9"/>
    <w:rsid w:val="00FB5B59"/>
    <w:rsid w:val="00FC318F"/>
    <w:rsid w:val="00FD1D72"/>
    <w:rsid w:val="00F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CFD0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nsible-tower.ocp1.sr1.ag1.sp.ibm.local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njo\AppData\Local\Microsoft\Office\16.0\DTS\en-US%7bD8E19D06-0211-48D9-A605-F1691E289241%7d\%7b8A1B76C3-A834-48B0-9BE3-3B7737672563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{8A1B76C3-A834-48B0-9BE3-3B7737672563}tf45325165_win32</Template>
  <TotalTime>0</TotalTime>
  <Pages>6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2022-07-23T10:42:00Z</dcterms:created>
  <dcterms:modified xsi:type="dcterms:W3CDTF">2022-07-23T10:42:00Z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